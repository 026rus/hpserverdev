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89" w:rsidRDefault="002B66FB" w:rsidP="009D7766">
      <w:pPr>
        <w:pStyle w:val="NameHeading"/>
        <w:jc w:val="center"/>
        <w:rPr>
          <w:sz w:val="36"/>
          <w:szCs w:val="36"/>
        </w:rPr>
      </w:pPr>
      <w:r>
        <w:rPr>
          <w:sz w:val="36"/>
          <w:szCs w:val="36"/>
        </w:rPr>
        <w:t>Omega Customer</w:t>
      </w:r>
      <w:r w:rsidR="00851F73">
        <w:rPr>
          <w:sz w:val="36"/>
          <w:szCs w:val="36"/>
        </w:rPr>
        <w:t xml:space="preserve"> / Project</w:t>
      </w:r>
      <w:r>
        <w:rPr>
          <w:sz w:val="36"/>
          <w:szCs w:val="36"/>
        </w:rPr>
        <w:t xml:space="preserve"> Request Form</w:t>
      </w:r>
    </w:p>
    <w:p w:rsidR="00F83002" w:rsidRPr="00387216" w:rsidRDefault="00A56D7F" w:rsidP="00093538">
      <w:pPr>
        <w:pStyle w:val="NameHeading"/>
        <w:rPr>
          <w:rStyle w:val="Heading2Char"/>
          <w:rFonts w:cs="Times New Roman"/>
          <w:iCs w:val="0"/>
          <w:sz w:val="22"/>
          <w:szCs w:val="22"/>
        </w:rPr>
      </w:pPr>
      <w:r>
        <w:rPr>
          <w:sz w:val="22"/>
          <w:szCs w:val="22"/>
        </w:rPr>
        <w:t>Pleas</w:t>
      </w:r>
      <w:r w:rsidR="00673DFE">
        <w:rPr>
          <w:sz w:val="22"/>
          <w:szCs w:val="22"/>
        </w:rPr>
        <w:t>e complete form and send to</w:t>
      </w:r>
      <w:r w:rsidR="00943E87">
        <w:rPr>
          <w:sz w:val="22"/>
          <w:szCs w:val="22"/>
        </w:rPr>
        <w:t xml:space="preserve"> Arn Heese (</w:t>
      </w:r>
      <w:hyperlink r:id="rId4" w:history="1">
        <w:r w:rsidR="00943E87" w:rsidRPr="00D45809">
          <w:rPr>
            <w:rStyle w:val="Hyperlink"/>
            <w:sz w:val="22"/>
            <w:szCs w:val="22"/>
          </w:rPr>
          <w:t>arn.heese@hp.com</w:t>
        </w:r>
      </w:hyperlink>
      <w:r w:rsidR="00943E87">
        <w:rPr>
          <w:sz w:val="22"/>
          <w:szCs w:val="22"/>
        </w:rPr>
        <w:t xml:space="preserve">) and CC </w:t>
      </w:r>
      <w:bookmarkStart w:id="0" w:name="_GoBack"/>
      <w:bookmarkEnd w:id="0"/>
      <w:r w:rsidR="00673DFE">
        <w:rPr>
          <w:sz w:val="22"/>
          <w:szCs w:val="22"/>
        </w:rPr>
        <w:t>Dick Cote</w:t>
      </w:r>
      <w:r w:rsidR="005A1BEB">
        <w:rPr>
          <w:sz w:val="22"/>
          <w:szCs w:val="22"/>
        </w:rPr>
        <w:t xml:space="preserve"> (</w:t>
      </w:r>
      <w:hyperlink r:id="rId5" w:history="1">
        <w:r w:rsidR="005A14F0" w:rsidRPr="006E339C">
          <w:rPr>
            <w:rStyle w:val="Hyperlink"/>
            <w:sz w:val="22"/>
            <w:szCs w:val="22"/>
          </w:rPr>
          <w:t>Richar</w:t>
        </w:r>
        <w:r w:rsidR="005A14F0" w:rsidRPr="006E339C">
          <w:rPr>
            <w:rStyle w:val="Hyperlink"/>
            <w:sz w:val="22"/>
            <w:szCs w:val="22"/>
          </w:rPr>
          <w:t>d</w:t>
        </w:r>
        <w:r w:rsidR="005A14F0" w:rsidRPr="006E339C">
          <w:rPr>
            <w:rStyle w:val="Hyperlink"/>
            <w:sz w:val="22"/>
            <w:szCs w:val="22"/>
          </w:rPr>
          <w:t>.Cote@HP.Com</w:t>
        </w:r>
      </w:hyperlink>
      <w:r w:rsidR="005A1BEB">
        <w:rPr>
          <w:sz w:val="22"/>
          <w:szCs w:val="22"/>
        </w:rPr>
        <w:t>)</w:t>
      </w:r>
      <w:r w:rsidR="00FA62FD">
        <w:rPr>
          <w:sz w:val="22"/>
          <w:szCs w:val="22"/>
        </w:rPr>
        <w:t>,</w:t>
      </w:r>
      <w:r w:rsidR="00DC1D93">
        <w:rPr>
          <w:sz w:val="22"/>
          <w:szCs w:val="22"/>
        </w:rPr>
        <w:t xml:space="preserve"> </w:t>
      </w:r>
      <w:r w:rsidR="005A14F0">
        <w:rPr>
          <w:sz w:val="22"/>
          <w:szCs w:val="22"/>
        </w:rPr>
        <w:t>Sue P</w:t>
      </w:r>
      <w:r w:rsidR="00DC1D93">
        <w:rPr>
          <w:sz w:val="22"/>
          <w:szCs w:val="22"/>
        </w:rPr>
        <w:t xml:space="preserve">ost </w:t>
      </w:r>
      <w:r w:rsidR="00DC1D93" w:rsidRPr="00DC1D93">
        <w:rPr>
          <w:sz w:val="22"/>
          <w:szCs w:val="22"/>
        </w:rPr>
        <w:t>(</w:t>
      </w:r>
      <w:hyperlink r:id="rId6" w:history="1">
        <w:r w:rsidR="00DC1D93" w:rsidRPr="00DC1D93">
          <w:rPr>
            <w:rStyle w:val="Hyperlink"/>
            <w:sz w:val="22"/>
            <w:szCs w:val="22"/>
          </w:rPr>
          <w:t>Susan.Po</w:t>
        </w:r>
        <w:r w:rsidR="00DC1D93" w:rsidRPr="00DC1D93">
          <w:rPr>
            <w:rStyle w:val="Hyperlink"/>
            <w:sz w:val="22"/>
            <w:szCs w:val="22"/>
          </w:rPr>
          <w:t>s</w:t>
        </w:r>
        <w:r w:rsidR="00DC1D93" w:rsidRPr="00DC1D93">
          <w:rPr>
            <w:rStyle w:val="Hyperlink"/>
            <w:sz w:val="22"/>
            <w:szCs w:val="22"/>
          </w:rPr>
          <w:t>t</w:t>
        </w:r>
        <w:r w:rsidR="00DC1D93" w:rsidRPr="00DC1D93">
          <w:rPr>
            <w:rStyle w:val="Hyperlink"/>
            <w:sz w:val="22"/>
            <w:szCs w:val="22"/>
          </w:rPr>
          <w:t>@HP.Com</w:t>
        </w:r>
      </w:hyperlink>
      <w:r w:rsidR="00FA62FD">
        <w:rPr>
          <w:sz w:val="22"/>
          <w:szCs w:val="22"/>
        </w:rPr>
        <w:t xml:space="preserve"> and Kyla Crumbly (</w:t>
      </w:r>
      <w:hyperlink r:id="rId7" w:history="1">
        <w:r w:rsidR="001051E4" w:rsidRPr="001051E4">
          <w:rPr>
            <w:rStyle w:val="Hyperlink"/>
            <w:sz w:val="22"/>
            <w:szCs w:val="22"/>
          </w:rPr>
          <w:t>kyla.crumbly@hp.com</w:t>
        </w:r>
      </w:hyperlink>
      <w:r w:rsidR="00DC1D93">
        <w:rPr>
          <w:sz w:val="22"/>
          <w:szCs w:val="22"/>
        </w:rPr>
        <w:t>)</w:t>
      </w:r>
      <w:r>
        <w:rPr>
          <w:sz w:val="22"/>
          <w:szCs w:val="22"/>
        </w:rPr>
        <w:t>.  Thank you</w:t>
      </w:r>
      <w:r w:rsidRPr="00F83002">
        <w:rPr>
          <w:color w:val="FF0000"/>
          <w:sz w:val="22"/>
          <w:szCs w:val="22"/>
        </w:rPr>
        <w:t>.</w:t>
      </w:r>
      <w:r w:rsidR="00C941FA" w:rsidRPr="00F83002">
        <w:rPr>
          <w:color w:val="FF0000"/>
          <w:sz w:val="22"/>
          <w:szCs w:val="22"/>
        </w:rPr>
        <w:t xml:space="preserve"> </w:t>
      </w:r>
      <w:r w:rsidR="00F83002" w:rsidRPr="00F83002">
        <w:rPr>
          <w:color w:val="FF0000"/>
          <w:sz w:val="22"/>
          <w:szCs w:val="22"/>
        </w:rPr>
        <w:t>***</w:t>
      </w:r>
      <w:r w:rsidR="00C941FA" w:rsidRPr="00F83002">
        <w:rPr>
          <w:color w:val="FF0000"/>
          <w:sz w:val="22"/>
          <w:szCs w:val="22"/>
        </w:rPr>
        <w:t xml:space="preserve"> Please download and review services and activities information spreadsheet which will be useful f</w:t>
      </w:r>
      <w:r w:rsidR="00F83002" w:rsidRPr="00F83002">
        <w:rPr>
          <w:color w:val="FF0000"/>
          <w:sz w:val="22"/>
          <w:szCs w:val="22"/>
        </w:rPr>
        <w:t>or the completion of this form. ***</w:t>
      </w:r>
    </w:p>
    <w:p w:rsidR="00EA7F5E" w:rsidRPr="00FE69D4" w:rsidRDefault="002B66FB" w:rsidP="00A56D7F">
      <w:pPr>
        <w:pStyle w:val="Heading2"/>
        <w:tabs>
          <w:tab w:val="right" w:pos="9360"/>
        </w:tabs>
        <w:rPr>
          <w:rStyle w:val="Heading2Char"/>
        </w:rPr>
      </w:pPr>
      <w:r>
        <w:rPr>
          <w:rStyle w:val="Heading2Char"/>
        </w:rPr>
        <w:t xml:space="preserve">Requestor:  </w:t>
      </w:r>
      <w:r w:rsidR="00A56D7F">
        <w:rPr>
          <w:rStyle w:val="Heading2Char"/>
        </w:rPr>
        <w:t xml:space="preserve">      </w:t>
      </w:r>
      <w:r w:rsidR="00A56D7F" w:rsidRPr="00357F12">
        <w:rPr>
          <w:rStyle w:val="Heading2Char"/>
          <w:color w:val="auto"/>
        </w:rPr>
        <w:t xml:space="preserve">           </w:t>
      </w:r>
      <w:r w:rsidR="00A56D7F" w:rsidRPr="00357F12">
        <w:rPr>
          <w:rStyle w:val="Heading2Char"/>
        </w:rPr>
        <w:t xml:space="preserve">         </w:t>
      </w:r>
      <w:r w:rsidR="00A56D7F">
        <w:rPr>
          <w:rStyle w:val="Heading2Char"/>
        </w:rPr>
        <w:t xml:space="preserve">                                                      Date:  </w:t>
      </w:r>
      <w:r w:rsidR="009519F5">
        <w:rPr>
          <w:rStyle w:val="Heading2Char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6300"/>
      </w:tblGrid>
      <w:tr w:rsidR="00794ADF" w:rsidTr="00F47B21">
        <w:tc>
          <w:tcPr>
            <w:tcW w:w="10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794ADF" w:rsidRPr="00500684" w:rsidRDefault="002B66FB" w:rsidP="00B523E1">
            <w:pPr>
              <w:pStyle w:val="Heading2"/>
            </w:pPr>
            <w:r>
              <w:t>Customer</w:t>
            </w:r>
            <w:r w:rsidR="00794ADF" w:rsidRPr="00500684">
              <w:t xml:space="preserve"> Information</w:t>
            </w:r>
          </w:p>
        </w:tc>
      </w:tr>
      <w:tr w:rsidR="00794ADF" w:rsidTr="00F47B21">
        <w:trPr>
          <w:trHeight w:val="308"/>
        </w:trPr>
        <w:tc>
          <w:tcPr>
            <w:tcW w:w="4608" w:type="dxa"/>
            <w:tcBorders>
              <w:top w:val="single" w:sz="4" w:space="0" w:color="auto"/>
            </w:tcBorders>
          </w:tcPr>
          <w:p w:rsidR="00794ADF" w:rsidRPr="00F47B21" w:rsidRDefault="002B66FB" w:rsidP="00F47B21">
            <w:pPr>
              <w:pStyle w:val="FormTitles"/>
              <w:jc w:val="left"/>
              <w:rPr>
                <w:b/>
              </w:rPr>
            </w:pPr>
            <w:r w:rsidRPr="00F47B21">
              <w:rPr>
                <w:b/>
              </w:rPr>
              <w:t>Customer</w:t>
            </w:r>
            <w:r w:rsidR="00851F73" w:rsidRPr="00F47B21">
              <w:rPr>
                <w:b/>
              </w:rPr>
              <w:t xml:space="preserve"> Name</w:t>
            </w:r>
            <w:r w:rsidR="00793A8E">
              <w:rPr>
                <w:b/>
              </w:rPr>
              <w:t xml:space="preserve"> </w:t>
            </w:r>
            <w:r w:rsidR="00793A8E" w:rsidRPr="00793A8E">
              <w:rPr>
                <w:sz w:val="18"/>
                <w:szCs w:val="18"/>
              </w:rPr>
              <w:t>(please note if a new customer)</w:t>
            </w:r>
          </w:p>
        </w:tc>
        <w:tc>
          <w:tcPr>
            <w:tcW w:w="6300" w:type="dxa"/>
            <w:tcBorders>
              <w:top w:val="single" w:sz="4" w:space="0" w:color="auto"/>
            </w:tcBorders>
          </w:tcPr>
          <w:p w:rsidR="00894662" w:rsidRDefault="00894662" w:rsidP="00FE69D4">
            <w:pPr>
              <w:pStyle w:val="Body"/>
            </w:pPr>
          </w:p>
        </w:tc>
      </w:tr>
      <w:tr w:rsidR="00794ADF" w:rsidTr="00F47B21">
        <w:trPr>
          <w:trHeight w:val="309"/>
        </w:trPr>
        <w:tc>
          <w:tcPr>
            <w:tcW w:w="4608" w:type="dxa"/>
          </w:tcPr>
          <w:p w:rsidR="00794ADF" w:rsidRPr="00500684" w:rsidRDefault="002B66FB" w:rsidP="00F47B21">
            <w:pPr>
              <w:pStyle w:val="FormTitles"/>
              <w:jc w:val="left"/>
            </w:pPr>
            <w:r w:rsidRPr="00F47B21">
              <w:rPr>
                <w:b/>
              </w:rPr>
              <w:t>Country, Region, State, City</w:t>
            </w:r>
            <w:r>
              <w:t xml:space="preserve"> (EMEA, AMS, </w:t>
            </w:r>
            <w:smartTag w:uri="urn:schemas-microsoft-com:office:smarttags" w:element="City">
              <w:r>
                <w:t>Andover</w:t>
              </w:r>
            </w:smartTag>
            <w: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Dallas</w:t>
                </w:r>
              </w:smartTag>
            </w:smartTag>
            <w:r>
              <w:t>, etc.)</w:t>
            </w:r>
          </w:p>
        </w:tc>
        <w:tc>
          <w:tcPr>
            <w:tcW w:w="6300" w:type="dxa"/>
          </w:tcPr>
          <w:p w:rsidR="00794ADF" w:rsidRDefault="00794ADF" w:rsidP="00FE69D4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</w:tcPr>
          <w:p w:rsidR="00002CA3" w:rsidRPr="00F47B21" w:rsidRDefault="008C3235" w:rsidP="00F47B21">
            <w:pPr>
              <w:pStyle w:val="FormTitles"/>
              <w:jc w:val="left"/>
              <w:rPr>
                <w:b/>
              </w:rPr>
            </w:pPr>
            <w:r w:rsidRPr="00F47B21">
              <w:rPr>
                <w:b/>
              </w:rPr>
              <w:t>Project Name</w:t>
            </w:r>
          </w:p>
        </w:tc>
        <w:tc>
          <w:tcPr>
            <w:tcW w:w="6300" w:type="dxa"/>
          </w:tcPr>
          <w:p w:rsidR="00002CA3" w:rsidRDefault="00002CA3" w:rsidP="00FE69D4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</w:tcPr>
          <w:p w:rsidR="00002CA3" w:rsidRPr="00500684" w:rsidRDefault="008C3235" w:rsidP="00F47B21">
            <w:pPr>
              <w:pStyle w:val="FormTitles"/>
              <w:jc w:val="left"/>
            </w:pPr>
            <w:r w:rsidRPr="00F47B21">
              <w:rPr>
                <w:b/>
              </w:rPr>
              <w:t>Description of project</w:t>
            </w:r>
            <w:r>
              <w:t xml:space="preserve"> (text explanation that provides further clarification of delivery points</w:t>
            </w:r>
            <w:r w:rsidR="00793A8E">
              <w:t>)</w:t>
            </w:r>
          </w:p>
        </w:tc>
        <w:tc>
          <w:tcPr>
            <w:tcW w:w="6300" w:type="dxa"/>
          </w:tcPr>
          <w:p w:rsidR="00002CA3" w:rsidRDefault="00002CA3" w:rsidP="00FE69D4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</w:tcPr>
          <w:p w:rsidR="00002CA3" w:rsidRPr="00500684" w:rsidRDefault="009B6ABD" w:rsidP="00F47B21">
            <w:pPr>
              <w:pStyle w:val="FormTitles"/>
              <w:jc w:val="left"/>
            </w:pPr>
            <w:r w:rsidRPr="00F47B21">
              <w:rPr>
                <w:b/>
              </w:rPr>
              <w:t>Engagement Team</w:t>
            </w:r>
            <w:r w:rsidR="008C3235">
              <w:t xml:space="preserve"> (Andover</w:t>
            </w:r>
            <w:r w:rsidR="00357F12">
              <w:t>, Dallas, AMS Vol.,</w:t>
            </w:r>
            <w:r w:rsidR="00793A8E">
              <w:t xml:space="preserve"> SDC AMS - US</w:t>
            </w:r>
            <w:r w:rsidR="008C3235">
              <w:t>)</w:t>
            </w:r>
          </w:p>
        </w:tc>
        <w:tc>
          <w:tcPr>
            <w:tcW w:w="6300" w:type="dxa"/>
          </w:tcPr>
          <w:p w:rsidR="00002CA3" w:rsidRDefault="00002CA3" w:rsidP="00FE69D4">
            <w:pPr>
              <w:pStyle w:val="Body"/>
            </w:pPr>
          </w:p>
        </w:tc>
      </w:tr>
      <w:tr w:rsidR="00002CA3" w:rsidRPr="00507FD3" w:rsidTr="00F47B21">
        <w:trPr>
          <w:trHeight w:val="309"/>
        </w:trPr>
        <w:tc>
          <w:tcPr>
            <w:tcW w:w="4608" w:type="dxa"/>
          </w:tcPr>
          <w:p w:rsidR="00002CA3" w:rsidRPr="00507FD3" w:rsidRDefault="009B6ABD" w:rsidP="00F47B21">
            <w:pPr>
              <w:pStyle w:val="FormTitles"/>
              <w:jc w:val="left"/>
            </w:pPr>
            <w:r w:rsidRPr="00F47B21">
              <w:rPr>
                <w:b/>
                <w:lang w:val="fr-FR"/>
              </w:rPr>
              <w:t>Business Unit</w:t>
            </w:r>
            <w:r w:rsidR="008C3235" w:rsidRPr="00F47B21">
              <w:rPr>
                <w:lang w:val="fr-FR"/>
              </w:rPr>
              <w:t xml:space="preserve"> (TS, IPG, ESS, PSG, etc.)</w:t>
            </w:r>
            <w:r w:rsidR="00507FD3" w:rsidRPr="00F47B21">
              <w:rPr>
                <w:lang w:val="fr-FR"/>
              </w:rPr>
              <w:t xml:space="preserve"> </w:t>
            </w:r>
            <w:r w:rsidR="00507FD3" w:rsidRPr="00507FD3">
              <w:t>(Who is getting the revenue?)</w:t>
            </w:r>
          </w:p>
        </w:tc>
        <w:tc>
          <w:tcPr>
            <w:tcW w:w="6300" w:type="dxa"/>
          </w:tcPr>
          <w:p w:rsidR="00002CA3" w:rsidRPr="00507FD3" w:rsidRDefault="00002CA3" w:rsidP="00FE69D4">
            <w:pPr>
              <w:pStyle w:val="Body"/>
            </w:pPr>
          </w:p>
        </w:tc>
      </w:tr>
      <w:tr w:rsidR="00A95C8E" w:rsidTr="00F47B21">
        <w:trPr>
          <w:trHeight w:val="309"/>
        </w:trPr>
        <w:tc>
          <w:tcPr>
            <w:tcW w:w="4608" w:type="dxa"/>
          </w:tcPr>
          <w:p w:rsidR="00A95C8E" w:rsidRPr="00500684" w:rsidRDefault="009B6ABD" w:rsidP="00F47B21">
            <w:pPr>
              <w:pStyle w:val="FormTitles"/>
              <w:jc w:val="left"/>
            </w:pPr>
            <w:r w:rsidRPr="00F47B21">
              <w:rPr>
                <w:b/>
              </w:rPr>
              <w:t>CPM Name</w:t>
            </w:r>
            <w:r>
              <w:t xml:space="preserve"> (</w:t>
            </w:r>
            <w:r w:rsidR="006242AD">
              <w:t xml:space="preserve">Name of </w:t>
            </w:r>
            <w:r w:rsidR="0038106E">
              <w:t xml:space="preserve">GID </w:t>
            </w:r>
            <w:r w:rsidR="006242AD">
              <w:t xml:space="preserve">individual responsible </w:t>
            </w:r>
            <w:r>
              <w:t xml:space="preserve">- </w:t>
            </w:r>
            <w:r w:rsidR="006242AD">
              <w:t>engagement person)</w:t>
            </w:r>
          </w:p>
        </w:tc>
        <w:tc>
          <w:tcPr>
            <w:tcW w:w="6300" w:type="dxa"/>
          </w:tcPr>
          <w:p w:rsidR="00A95C8E" w:rsidRDefault="00A95C8E" w:rsidP="00FE69D4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</w:tcPr>
          <w:p w:rsidR="00002CA3" w:rsidRPr="00500684" w:rsidRDefault="009B6ABD" w:rsidP="00F47B21">
            <w:pPr>
              <w:pStyle w:val="FormTitles"/>
              <w:jc w:val="left"/>
            </w:pPr>
            <w:r w:rsidRPr="00F47B21">
              <w:rPr>
                <w:b/>
              </w:rPr>
              <w:t>Reason to create the project / approved by</w:t>
            </w:r>
            <w:r>
              <w:t>.</w:t>
            </w:r>
          </w:p>
        </w:tc>
        <w:tc>
          <w:tcPr>
            <w:tcW w:w="6300" w:type="dxa"/>
          </w:tcPr>
          <w:p w:rsidR="00002CA3" w:rsidRDefault="00002CA3" w:rsidP="00FE69D4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</w:tcPr>
          <w:p w:rsidR="00002CA3" w:rsidRPr="00500684" w:rsidRDefault="007E5CAB" w:rsidP="00F47B21">
            <w:pPr>
              <w:pStyle w:val="FormTitles"/>
              <w:jc w:val="left"/>
            </w:pPr>
            <w:r w:rsidRPr="00F47B21">
              <w:rPr>
                <w:b/>
              </w:rPr>
              <w:t>End Date</w:t>
            </w:r>
            <w:r>
              <w:t xml:space="preserve"> (</w:t>
            </w:r>
            <w:r w:rsidR="006242AD">
              <w:t xml:space="preserve">If project is ongoing enter no end date; if not, </w:t>
            </w:r>
            <w:r w:rsidR="006242AD" w:rsidRPr="00793A8E">
              <w:rPr>
                <w:b/>
              </w:rPr>
              <w:t>enter end date</w:t>
            </w:r>
            <w:r>
              <w:t>)</w:t>
            </w:r>
          </w:p>
        </w:tc>
        <w:tc>
          <w:tcPr>
            <w:tcW w:w="6300" w:type="dxa"/>
          </w:tcPr>
          <w:p w:rsidR="00002CA3" w:rsidRDefault="00002CA3" w:rsidP="00FE69D4">
            <w:pPr>
              <w:pStyle w:val="Body"/>
            </w:pPr>
          </w:p>
        </w:tc>
      </w:tr>
      <w:tr w:rsidR="00002CA3" w:rsidTr="00F47B21">
        <w:trPr>
          <w:trHeight w:val="308"/>
        </w:trPr>
        <w:tc>
          <w:tcPr>
            <w:tcW w:w="4608" w:type="dxa"/>
          </w:tcPr>
          <w:p w:rsidR="00002CA3" w:rsidRPr="00500684" w:rsidRDefault="000F6C3F" w:rsidP="00357F12">
            <w:pPr>
              <w:pStyle w:val="FormTitles"/>
              <w:jc w:val="left"/>
            </w:pPr>
            <w:r w:rsidRPr="00F47B21">
              <w:rPr>
                <w:b/>
              </w:rPr>
              <w:t xml:space="preserve">Billing </w:t>
            </w:r>
            <w:r w:rsidR="009B6ABD" w:rsidRPr="00F47B21">
              <w:rPr>
                <w:b/>
              </w:rPr>
              <w:t>Type</w:t>
            </w:r>
            <w:r>
              <w:t xml:space="preserve"> (</w:t>
            </w:r>
            <w:r w:rsidR="009B6ABD" w:rsidRPr="009B6ABD">
              <w:t>Manual billing on the SharePoint</w:t>
            </w:r>
            <w:r w:rsidR="009B6ABD">
              <w:t xml:space="preserve"> </w:t>
            </w:r>
            <w:r w:rsidR="009B6ABD" w:rsidRPr="00F47B21">
              <w:rPr>
                <w:b/>
              </w:rPr>
              <w:t>or</w:t>
            </w:r>
            <w:r w:rsidR="009B6ABD">
              <w:t xml:space="preserve"> </w:t>
            </w:r>
            <w:r w:rsidR="00357F12">
              <w:t xml:space="preserve">Time and Material or </w:t>
            </w:r>
            <w:r w:rsidR="009B6ABD" w:rsidRPr="009B6ABD">
              <w:t>(</w:t>
            </w:r>
            <w:proofErr w:type="spellStart"/>
            <w:r w:rsidR="009B6ABD">
              <w:t>auto</w:t>
            </w:r>
            <w:r w:rsidR="009B6ABD" w:rsidRPr="009B6ABD">
              <w:t>billing</w:t>
            </w:r>
            <w:proofErr w:type="spellEnd"/>
            <w:r>
              <w:t>)</w:t>
            </w:r>
            <w:r w:rsidR="00793A8E">
              <w:t xml:space="preserve"> </w:t>
            </w:r>
            <w:r w:rsidR="00793A8E">
              <w:rPr>
                <w:b/>
              </w:rPr>
              <w:t>[</w:t>
            </w:r>
            <w:proofErr w:type="spellStart"/>
            <w:r w:rsidR="00793A8E" w:rsidRPr="00793A8E">
              <w:rPr>
                <w:b/>
              </w:rPr>
              <w:t>autobilling</w:t>
            </w:r>
            <w:proofErr w:type="spellEnd"/>
            <w:r w:rsidR="00793A8E" w:rsidRPr="00793A8E">
              <w:rPr>
                <w:b/>
              </w:rPr>
              <w:t xml:space="preserve"> must have a cost </w:t>
            </w:r>
            <w:r w:rsidR="00657BC6" w:rsidRPr="00793A8E">
              <w:rPr>
                <w:b/>
              </w:rPr>
              <w:t>location</w:t>
            </w:r>
            <w:r w:rsidR="00793A8E">
              <w:rPr>
                <w:b/>
              </w:rPr>
              <w:t>]</w:t>
            </w:r>
          </w:p>
        </w:tc>
        <w:tc>
          <w:tcPr>
            <w:tcW w:w="6300" w:type="dxa"/>
          </w:tcPr>
          <w:p w:rsidR="00002CA3" w:rsidRPr="009B6ABD" w:rsidRDefault="00002CA3" w:rsidP="00FE69D4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</w:tcPr>
          <w:p w:rsidR="00002CA3" w:rsidRPr="00500684" w:rsidRDefault="009B6ABD" w:rsidP="00F47B21">
            <w:pPr>
              <w:pStyle w:val="FormTitles"/>
              <w:jc w:val="left"/>
            </w:pPr>
            <w:r w:rsidRPr="00F47B21">
              <w:rPr>
                <w:b/>
              </w:rPr>
              <w:t>Recovery of Costs</w:t>
            </w:r>
            <w:r>
              <w:t xml:space="preserve"> (Location code /</w:t>
            </w:r>
            <w:r w:rsidR="000F6C3F">
              <w:t>cost location) if applicable</w:t>
            </w:r>
            <w:r>
              <w:t xml:space="preserve"> (If TM, WBS code is </w:t>
            </w:r>
            <w:r w:rsidR="0005657F">
              <w:t>REQUIRED)</w:t>
            </w:r>
          </w:p>
        </w:tc>
        <w:tc>
          <w:tcPr>
            <w:tcW w:w="6300" w:type="dxa"/>
          </w:tcPr>
          <w:p w:rsidR="00002CA3" w:rsidRDefault="00002CA3" w:rsidP="00FE69D4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  <w:tcBorders>
              <w:bottom w:val="single" w:sz="4" w:space="0" w:color="auto"/>
            </w:tcBorders>
          </w:tcPr>
          <w:p w:rsidR="00002CA3" w:rsidRPr="00500684" w:rsidRDefault="000F6C3F" w:rsidP="00F47B21">
            <w:pPr>
              <w:pStyle w:val="FormTitles"/>
              <w:jc w:val="left"/>
            </w:pPr>
            <w:r w:rsidRPr="00F47B21">
              <w:rPr>
                <w:b/>
              </w:rPr>
              <w:t>Services required</w:t>
            </w:r>
            <w:r w:rsidR="005A1BEB" w:rsidRPr="00F47B21">
              <w:rPr>
                <w:b/>
              </w:rPr>
              <w:t>:</w:t>
            </w:r>
            <w:r>
              <w:t xml:space="preserve"> (presales, fulfillment, account management, setup, sustain) enter all applicable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002CA3" w:rsidRPr="00F47B21" w:rsidRDefault="00002CA3" w:rsidP="00FE69D4">
            <w:pPr>
              <w:pStyle w:val="Body"/>
              <w:rPr>
                <w:rFonts w:ascii="Arial" w:hAnsi="Arial" w:cs="Arial"/>
                <w:sz w:val="20"/>
              </w:rPr>
            </w:pPr>
          </w:p>
        </w:tc>
      </w:tr>
      <w:tr w:rsidR="005A1BEB" w:rsidTr="00F47B21">
        <w:trPr>
          <w:trHeight w:val="309"/>
        </w:trPr>
        <w:tc>
          <w:tcPr>
            <w:tcW w:w="4608" w:type="dxa"/>
            <w:tcBorders>
              <w:bottom w:val="single" w:sz="4" w:space="0" w:color="auto"/>
            </w:tcBorders>
          </w:tcPr>
          <w:p w:rsidR="005A1BEB" w:rsidRPr="005A1BEB" w:rsidRDefault="005A1BEB" w:rsidP="00F47B21">
            <w:pPr>
              <w:pStyle w:val="FormTitles"/>
              <w:jc w:val="left"/>
            </w:pPr>
            <w:r w:rsidRPr="00F47B21">
              <w:rPr>
                <w:b/>
              </w:rPr>
              <w:t>Activities required:</w:t>
            </w:r>
            <w:r>
              <w:t xml:space="preserve">  (</w:t>
            </w:r>
            <w:r w:rsidRPr="005A1BEB">
              <w:t>Customer Documen</w:t>
            </w:r>
            <w:r>
              <w:t xml:space="preserve">t, </w:t>
            </w:r>
            <w:r w:rsidRPr="005A1BEB">
              <w:t>DHL Invoice</w:t>
            </w:r>
            <w:r>
              <w:t xml:space="preserve">, </w:t>
            </w:r>
            <w:r w:rsidRPr="005A1BEB">
              <w:t>DOC</w:t>
            </w:r>
            <w:r>
              <w:t xml:space="preserve">, </w:t>
            </w:r>
            <w:r w:rsidRPr="005A1BEB">
              <w:t>Fulfillment</w:t>
            </w:r>
            <w:r>
              <w:t xml:space="preserve">, </w:t>
            </w:r>
            <w:r w:rsidRPr="005A1BEB">
              <w:t>HW Integration</w:t>
            </w:r>
            <w:r>
              <w:t xml:space="preserve">, </w:t>
            </w:r>
            <w:r w:rsidRPr="005A1BEB">
              <w:t>IT tool set up</w:t>
            </w:r>
            <w:r>
              <w:t xml:space="preserve">, </w:t>
            </w:r>
            <w:r w:rsidRPr="005A1BEB">
              <w:t xml:space="preserve">IT tools </w:t>
            </w:r>
            <w:proofErr w:type="spellStart"/>
            <w:r w:rsidRPr="005A1BEB">
              <w:t>ong</w:t>
            </w:r>
            <w:proofErr w:type="spellEnd"/>
            <w:r w:rsidRPr="005A1BEB">
              <w:t>-support</w:t>
            </w:r>
            <w:r>
              <w:t xml:space="preserve">, </w:t>
            </w:r>
            <w:r w:rsidRPr="005A1BEB">
              <w:t>Industrialization</w:t>
            </w:r>
            <w:r>
              <w:t xml:space="preserve">, </w:t>
            </w:r>
            <w:r w:rsidR="006C29E7" w:rsidRPr="005A1BEB">
              <w:t>Presales</w:t>
            </w:r>
            <w:r w:rsidR="006C29E7">
              <w:t xml:space="preserve">, </w:t>
            </w:r>
            <w:r w:rsidRPr="005A1BEB">
              <w:t>On-site-Install</w:t>
            </w:r>
            <w:r>
              <w:t xml:space="preserve">, </w:t>
            </w:r>
            <w:r w:rsidRPr="005A1BEB">
              <w:t>Order Admin</w:t>
            </w:r>
            <w:r>
              <w:t xml:space="preserve">, </w:t>
            </w:r>
            <w:r w:rsidRPr="005A1BEB">
              <w:t>Process and quality</w:t>
            </w:r>
            <w:r>
              <w:t xml:space="preserve">, </w:t>
            </w:r>
            <w:r w:rsidRPr="005A1BEB">
              <w:t>Procurement</w:t>
            </w:r>
            <w:r>
              <w:t xml:space="preserve">, </w:t>
            </w:r>
            <w:r w:rsidR="006C29E7">
              <w:t xml:space="preserve">Quotes, </w:t>
            </w:r>
            <w:r w:rsidRPr="005A1BEB">
              <w:t>Project Mgmt</w:t>
            </w:r>
            <w:r w:rsidR="006C29E7">
              <w:t>,</w:t>
            </w:r>
            <w:r>
              <w:t xml:space="preserve"> </w:t>
            </w:r>
            <w:r w:rsidRPr="005A1BEB">
              <w:t>Repair</w:t>
            </w:r>
            <w:r>
              <w:t xml:space="preserve">, </w:t>
            </w:r>
            <w:r w:rsidRPr="005A1BEB">
              <w:t>Set up</w:t>
            </w:r>
            <w:r>
              <w:t xml:space="preserve">, </w:t>
            </w:r>
            <w:r w:rsidRPr="005A1BEB">
              <w:t>Software Integration</w:t>
            </w:r>
            <w:r>
              <w:t xml:space="preserve">, </w:t>
            </w:r>
            <w:r w:rsidRPr="005A1BEB">
              <w:t>Staging n Logistics</w:t>
            </w:r>
            <w:r>
              <w:t xml:space="preserve">, </w:t>
            </w:r>
            <w:r w:rsidRPr="005A1BEB">
              <w:t>Travel Expenses</w:t>
            </w:r>
            <w:r>
              <w:t xml:space="preserve">, </w:t>
            </w:r>
            <w:r w:rsidR="006C29E7" w:rsidRPr="006C29E7">
              <w:t>catalog</w:t>
            </w:r>
            <w:r w:rsidR="006C29E7">
              <w:t xml:space="preserve">, </w:t>
            </w:r>
            <w:r w:rsidRPr="005A1BEB">
              <w:t>Other</w:t>
            </w:r>
            <w:r>
              <w:t>, N.A.</w:t>
            </w:r>
            <w:r w:rsidR="006C29E7">
              <w:t>) enter all applicable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260A0A" w:rsidRPr="00F47B21" w:rsidRDefault="00260A0A" w:rsidP="00FE69D4">
            <w:pPr>
              <w:pStyle w:val="Body"/>
              <w:rPr>
                <w:rFonts w:ascii="Arial" w:hAnsi="Arial" w:cs="Arial"/>
                <w:sz w:val="20"/>
              </w:rPr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  <w:tcBorders>
              <w:bottom w:val="single" w:sz="4" w:space="0" w:color="auto"/>
            </w:tcBorders>
          </w:tcPr>
          <w:p w:rsidR="00002CA3" w:rsidRPr="00500684" w:rsidRDefault="006C49F6" w:rsidP="00F47B21">
            <w:pPr>
              <w:pStyle w:val="FormTitles"/>
              <w:jc w:val="left"/>
            </w:pPr>
            <w:r w:rsidRPr="00F47B21">
              <w:rPr>
                <w:b/>
              </w:rPr>
              <w:t>People to be added to the project</w:t>
            </w:r>
            <w:r>
              <w:t xml:space="preserve">: </w:t>
            </w:r>
            <w:r w:rsidR="007E5CAB">
              <w:t xml:space="preserve">(Teams or </w:t>
            </w:r>
            <w:r w:rsidR="000F6C3F">
              <w:t>individuals need</w:t>
            </w:r>
            <w:r w:rsidR="007E5CAB">
              <w:t xml:space="preserve">ing access - </w:t>
            </w:r>
            <w:r w:rsidR="000F6C3F">
              <w:t>enter all applicable</w:t>
            </w:r>
            <w:r w:rsidR="009B6ABD">
              <w:t xml:space="preserve">, </w:t>
            </w:r>
            <w:r w:rsidR="00DE2FBD">
              <w:t xml:space="preserve">SDC </w:t>
            </w:r>
            <w:r w:rsidR="001C4EFD">
              <w:t>AMS</w:t>
            </w:r>
            <w:r w:rsidR="009B6ABD">
              <w:t xml:space="preserve">–US, </w:t>
            </w:r>
            <w:r w:rsidR="00DE2FBD">
              <w:t xml:space="preserve">SDC AMS-CAN, </w:t>
            </w:r>
            <w:r w:rsidR="009B6ABD">
              <w:t>SDC</w:t>
            </w:r>
            <w:r w:rsidR="00DE2FBD">
              <w:t xml:space="preserve"> </w:t>
            </w:r>
            <w:r w:rsidR="009B6ABD">
              <w:t>OPS-US</w:t>
            </w:r>
            <w:r w:rsidR="001C4EFD">
              <w:t xml:space="preserve">, </w:t>
            </w:r>
            <w:r w:rsidR="00DE2FBD">
              <w:t xml:space="preserve">SDC OPS-CAN, SDC Tech-US, </w:t>
            </w:r>
            <w:r w:rsidR="001C4EFD">
              <w:t xml:space="preserve">SDC Tech-CAN, </w:t>
            </w:r>
            <w:r w:rsidR="00DE2FBD">
              <w:t>SWM, SWM-Partner, DOC-AMS</w:t>
            </w:r>
            <w:r w:rsidR="007E5CAB">
              <w:t>,</w:t>
            </w:r>
            <w:r w:rsidR="001C4EFD">
              <w:t xml:space="preserve"> or individual name/s</w:t>
            </w:r>
            <w:r w:rsidR="009B6ABD">
              <w:t xml:space="preserve"> </w:t>
            </w:r>
            <w:r w:rsidR="000F6C3F">
              <w:t>)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002CA3" w:rsidRDefault="00002CA3" w:rsidP="00002CA3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  <w:tcBorders>
              <w:bottom w:val="single" w:sz="4" w:space="0" w:color="auto"/>
            </w:tcBorders>
          </w:tcPr>
          <w:p w:rsidR="00002CA3" w:rsidRPr="00500684" w:rsidRDefault="000F6C3F" w:rsidP="00F47B21">
            <w:pPr>
              <w:pStyle w:val="FormTitles"/>
              <w:jc w:val="left"/>
            </w:pPr>
            <w:r w:rsidRPr="00F47B21">
              <w:rPr>
                <w:b/>
              </w:rPr>
              <w:t>Internal program/project only</w:t>
            </w:r>
            <w:r w:rsidR="0005657F">
              <w:t xml:space="preserve"> (yes or no)</w:t>
            </w:r>
            <w:r>
              <w:t xml:space="preserve"> – is management approval needed?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002CA3" w:rsidRDefault="00002CA3" w:rsidP="00002CA3">
            <w:pPr>
              <w:pStyle w:val="Body"/>
            </w:pPr>
          </w:p>
        </w:tc>
      </w:tr>
      <w:tr w:rsidR="00002CA3" w:rsidTr="00F47B21">
        <w:trPr>
          <w:trHeight w:val="309"/>
        </w:trPr>
        <w:tc>
          <w:tcPr>
            <w:tcW w:w="4608" w:type="dxa"/>
            <w:tcBorders>
              <w:bottom w:val="single" w:sz="4" w:space="0" w:color="auto"/>
            </w:tcBorders>
          </w:tcPr>
          <w:p w:rsidR="00002CA3" w:rsidRPr="00500684" w:rsidRDefault="000F6C3F" w:rsidP="00F47B21">
            <w:pPr>
              <w:pStyle w:val="FormTitles"/>
              <w:jc w:val="left"/>
            </w:pPr>
            <w:r w:rsidRPr="00F47B21">
              <w:rPr>
                <w:b/>
              </w:rPr>
              <w:t>Other info if required</w:t>
            </w:r>
            <w:r>
              <w:t xml:space="preserve"> for entry to Omega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D9D9D9"/>
          </w:tcPr>
          <w:p w:rsidR="00002CA3" w:rsidRDefault="0005657F" w:rsidP="00002CA3">
            <w:pPr>
              <w:pStyle w:val="Body"/>
            </w:pPr>
            <w:r>
              <w:t>No info required in this field</w:t>
            </w:r>
          </w:p>
        </w:tc>
      </w:tr>
    </w:tbl>
    <w:p w:rsidR="00794ADF" w:rsidRPr="00794ADF" w:rsidRDefault="00794ADF" w:rsidP="00B11009"/>
    <w:sectPr w:rsidR="00794ADF" w:rsidRPr="00794ADF" w:rsidSect="00DE2FB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6FB"/>
    <w:rsid w:val="00002CA3"/>
    <w:rsid w:val="0000772E"/>
    <w:rsid w:val="0001479C"/>
    <w:rsid w:val="0005657F"/>
    <w:rsid w:val="00082F0B"/>
    <w:rsid w:val="00093538"/>
    <w:rsid w:val="000A6CD8"/>
    <w:rsid w:val="000D21D7"/>
    <w:rsid w:val="000F6C3F"/>
    <w:rsid w:val="001051E4"/>
    <w:rsid w:val="0012465C"/>
    <w:rsid w:val="001362D8"/>
    <w:rsid w:val="00177EC8"/>
    <w:rsid w:val="001B4DDF"/>
    <w:rsid w:val="001C396E"/>
    <w:rsid w:val="001C3FFC"/>
    <w:rsid w:val="001C4EFD"/>
    <w:rsid w:val="001F3ADD"/>
    <w:rsid w:val="0023298D"/>
    <w:rsid w:val="002542E2"/>
    <w:rsid w:val="0025697E"/>
    <w:rsid w:val="00260A0A"/>
    <w:rsid w:val="002754A8"/>
    <w:rsid w:val="00280D38"/>
    <w:rsid w:val="002B66FB"/>
    <w:rsid w:val="003404FC"/>
    <w:rsid w:val="00357F12"/>
    <w:rsid w:val="00374189"/>
    <w:rsid w:val="0038106E"/>
    <w:rsid w:val="00387216"/>
    <w:rsid w:val="004259B7"/>
    <w:rsid w:val="00444E4D"/>
    <w:rsid w:val="0046623D"/>
    <w:rsid w:val="004A77EC"/>
    <w:rsid w:val="004C453B"/>
    <w:rsid w:val="004F5025"/>
    <w:rsid w:val="00500684"/>
    <w:rsid w:val="00507FD3"/>
    <w:rsid w:val="005872E0"/>
    <w:rsid w:val="00596C4C"/>
    <w:rsid w:val="005A14F0"/>
    <w:rsid w:val="005A1BEB"/>
    <w:rsid w:val="005C1E91"/>
    <w:rsid w:val="005E76AB"/>
    <w:rsid w:val="006017F3"/>
    <w:rsid w:val="00616FCC"/>
    <w:rsid w:val="006242AD"/>
    <w:rsid w:val="00634C37"/>
    <w:rsid w:val="006352F1"/>
    <w:rsid w:val="00636E4E"/>
    <w:rsid w:val="00657BC6"/>
    <w:rsid w:val="00673DFE"/>
    <w:rsid w:val="00682FF0"/>
    <w:rsid w:val="006A0CD2"/>
    <w:rsid w:val="006C29E7"/>
    <w:rsid w:val="006C49F6"/>
    <w:rsid w:val="00773B44"/>
    <w:rsid w:val="00793A8E"/>
    <w:rsid w:val="00794ADF"/>
    <w:rsid w:val="007E5CAB"/>
    <w:rsid w:val="008015A8"/>
    <w:rsid w:val="00804A21"/>
    <w:rsid w:val="00825C68"/>
    <w:rsid w:val="0084284E"/>
    <w:rsid w:val="00851F73"/>
    <w:rsid w:val="00894662"/>
    <w:rsid w:val="00895B48"/>
    <w:rsid w:val="008A18C3"/>
    <w:rsid w:val="008C3235"/>
    <w:rsid w:val="008E3F62"/>
    <w:rsid w:val="00943E87"/>
    <w:rsid w:val="009519F5"/>
    <w:rsid w:val="00985F47"/>
    <w:rsid w:val="00987120"/>
    <w:rsid w:val="009B6ABD"/>
    <w:rsid w:val="009D440D"/>
    <w:rsid w:val="009D7766"/>
    <w:rsid w:val="009D7C6D"/>
    <w:rsid w:val="009F1446"/>
    <w:rsid w:val="00A31B45"/>
    <w:rsid w:val="00A41842"/>
    <w:rsid w:val="00A56D7F"/>
    <w:rsid w:val="00A95C8E"/>
    <w:rsid w:val="00B11009"/>
    <w:rsid w:val="00B24FA1"/>
    <w:rsid w:val="00B523E1"/>
    <w:rsid w:val="00B57E5C"/>
    <w:rsid w:val="00B77283"/>
    <w:rsid w:val="00BC599B"/>
    <w:rsid w:val="00BD1731"/>
    <w:rsid w:val="00C941FA"/>
    <w:rsid w:val="00CC1D60"/>
    <w:rsid w:val="00D64CD6"/>
    <w:rsid w:val="00DC1D93"/>
    <w:rsid w:val="00DE2FBD"/>
    <w:rsid w:val="00DE46AA"/>
    <w:rsid w:val="00E36DD2"/>
    <w:rsid w:val="00E53A2C"/>
    <w:rsid w:val="00E7764C"/>
    <w:rsid w:val="00EA7F5E"/>
    <w:rsid w:val="00EF4320"/>
    <w:rsid w:val="00F47B21"/>
    <w:rsid w:val="00F61A37"/>
    <w:rsid w:val="00F83002"/>
    <w:rsid w:val="00F87421"/>
    <w:rsid w:val="00F91B87"/>
    <w:rsid w:val="00FA62FD"/>
    <w:rsid w:val="00FB26C3"/>
    <w:rsid w:val="00FE0D49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5F5C18-B056-480A-93E0-672C8619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ADF"/>
    <w:rPr>
      <w:rFonts w:ascii="Tahoma" w:hAnsi="Tahoma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FE69D4"/>
    <w:pPr>
      <w:keepNext/>
      <w:spacing w:before="240" w:after="60"/>
      <w:outlineLvl w:val="0"/>
    </w:pPr>
    <w:rPr>
      <w:rFonts w:ascii="Arial" w:hAnsi="Arial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500684"/>
    <w:pPr>
      <w:keepNext/>
      <w:spacing w:before="60" w:after="60"/>
      <w:outlineLvl w:val="1"/>
    </w:pPr>
    <w:rPr>
      <w:rFonts w:ascii="Arial" w:hAnsi="Arial" w:cs="Arial"/>
      <w:b/>
      <w:bCs/>
      <w:iCs/>
      <w:color w:val="333399"/>
      <w:sz w:val="24"/>
      <w:szCs w:val="28"/>
    </w:rPr>
  </w:style>
  <w:style w:type="paragraph" w:styleId="Heading3">
    <w:name w:val="heading 3"/>
    <w:basedOn w:val="Normal"/>
    <w:next w:val="Normal"/>
    <w:qFormat/>
    <w:rsid w:val="00500684"/>
    <w:pPr>
      <w:keepNext/>
      <w:spacing w:before="40" w:after="40"/>
      <w:jc w:val="right"/>
      <w:outlineLvl w:val="2"/>
    </w:pPr>
    <w:rPr>
      <w:rFonts w:ascii="Arial" w:hAnsi="Arial" w:cs="Arial"/>
      <w:bCs/>
      <w:sz w:val="20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94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B4DDF"/>
    <w:rPr>
      <w:rFonts w:ascii="Arial" w:hAnsi="Arial" w:cs="Arial"/>
      <w:b/>
      <w:bCs/>
      <w:iCs/>
      <w:color w:val="333399"/>
      <w:sz w:val="24"/>
      <w:szCs w:val="28"/>
      <w:lang w:val="en-US" w:eastAsia="en-US" w:bidi="ar-SA"/>
    </w:rPr>
  </w:style>
  <w:style w:type="character" w:styleId="CommentReference">
    <w:name w:val="annotation reference"/>
    <w:semiHidden/>
    <w:rsid w:val="000A6CD8"/>
    <w:rPr>
      <w:sz w:val="16"/>
      <w:szCs w:val="16"/>
    </w:rPr>
  </w:style>
  <w:style w:type="paragraph" w:styleId="CommentText">
    <w:name w:val="annotation text"/>
    <w:basedOn w:val="Normal"/>
    <w:semiHidden/>
    <w:rsid w:val="000A6CD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A6CD8"/>
    <w:rPr>
      <w:b/>
      <w:bCs/>
    </w:rPr>
  </w:style>
  <w:style w:type="paragraph" w:styleId="BalloonText">
    <w:name w:val="Balloon Text"/>
    <w:basedOn w:val="Normal"/>
    <w:semiHidden/>
    <w:rsid w:val="000A6CD8"/>
    <w:rPr>
      <w:rFonts w:cs="Tahoma"/>
      <w:sz w:val="16"/>
      <w:szCs w:val="16"/>
    </w:rPr>
  </w:style>
  <w:style w:type="paragraph" w:customStyle="1" w:styleId="NameHeading">
    <w:name w:val="Name Heading"/>
    <w:basedOn w:val="Heading1"/>
    <w:rsid w:val="00B523E1"/>
    <w:pPr>
      <w:pBdr>
        <w:bottom w:val="single" w:sz="4" w:space="1" w:color="333399"/>
      </w:pBdr>
    </w:pPr>
    <w:rPr>
      <w:rFonts w:cs="Times New Roman"/>
      <w:i/>
      <w:color w:val="333399"/>
    </w:rPr>
  </w:style>
  <w:style w:type="character" w:customStyle="1" w:styleId="Heading1Char">
    <w:name w:val="Heading 1 Char"/>
    <w:link w:val="Heading1"/>
    <w:rsid w:val="00FE69D4"/>
    <w:rPr>
      <w:rFonts w:ascii="Arial" w:hAnsi="Arial" w:cs="Arial"/>
      <w:b/>
      <w:bCs/>
      <w:kern w:val="32"/>
      <w:sz w:val="40"/>
      <w:szCs w:val="40"/>
      <w:lang w:val="en-US" w:eastAsia="en-US" w:bidi="ar-SA"/>
    </w:rPr>
  </w:style>
  <w:style w:type="paragraph" w:customStyle="1" w:styleId="FormTitles">
    <w:name w:val="Form Titles"/>
    <w:basedOn w:val="Heading3"/>
    <w:rsid w:val="00FE69D4"/>
  </w:style>
  <w:style w:type="paragraph" w:customStyle="1" w:styleId="Body">
    <w:name w:val="Body"/>
    <w:basedOn w:val="Normal"/>
    <w:rsid w:val="00FE69D4"/>
    <w:pPr>
      <w:jc w:val="both"/>
    </w:pPr>
    <w:rPr>
      <w:szCs w:val="20"/>
    </w:rPr>
  </w:style>
  <w:style w:type="character" w:styleId="Hyperlink">
    <w:name w:val="Hyperlink"/>
    <w:rsid w:val="005A1BEB"/>
    <w:rPr>
      <w:color w:val="0000FF"/>
      <w:u w:val="single"/>
    </w:rPr>
  </w:style>
  <w:style w:type="character" w:styleId="FollowedHyperlink">
    <w:name w:val="FollowedHyperlink"/>
    <w:rsid w:val="00DC1D93"/>
    <w:rPr>
      <w:color w:val="800080"/>
      <w:u w:val="single"/>
    </w:rPr>
  </w:style>
  <w:style w:type="paragraph" w:styleId="DocumentMap">
    <w:name w:val="Document Map"/>
    <w:basedOn w:val="Normal"/>
    <w:semiHidden/>
    <w:rsid w:val="00EF4320"/>
    <w:pPr>
      <w:shd w:val="clear" w:color="auto" w:fill="000080"/>
    </w:pPr>
    <w:rPr>
      <w:rFonts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yla.crumbly@h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san.Post@HP.Com" TargetMode="External"/><Relationship Id="rId5" Type="http://schemas.openxmlformats.org/officeDocument/2006/relationships/hyperlink" Target="mailto:Richard.Cote@HP.Com" TargetMode="External"/><Relationship Id="rId4" Type="http://schemas.openxmlformats.org/officeDocument/2006/relationships/hyperlink" Target="mailto:arn.heese@hp.com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elinasd\LOCALS~1\Temp\TCD3F9.tmp\Travel%20booking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booking form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Omega Customer Request Form</vt:lpstr>
    </vt:vector>
  </TitlesOfParts>
  <Company>Microsoft Corporation</Company>
  <LinksUpToDate>false</LinksUpToDate>
  <CharactersWithSpaces>2260</CharactersWithSpaces>
  <SharedDoc>false</SharedDoc>
  <HLinks>
    <vt:vector size="24" baseType="variant">
      <vt:variant>
        <vt:i4>393334</vt:i4>
      </vt:variant>
      <vt:variant>
        <vt:i4>9</vt:i4>
      </vt:variant>
      <vt:variant>
        <vt:i4>0</vt:i4>
      </vt:variant>
      <vt:variant>
        <vt:i4>5</vt:i4>
      </vt:variant>
      <vt:variant>
        <vt:lpwstr>mailto:kyla.crumbly@hp.com</vt:lpwstr>
      </vt:variant>
      <vt:variant>
        <vt:lpwstr/>
      </vt:variant>
      <vt:variant>
        <vt:i4>3211330</vt:i4>
      </vt:variant>
      <vt:variant>
        <vt:i4>6</vt:i4>
      </vt:variant>
      <vt:variant>
        <vt:i4>0</vt:i4>
      </vt:variant>
      <vt:variant>
        <vt:i4>5</vt:i4>
      </vt:variant>
      <vt:variant>
        <vt:lpwstr>mailto:Susan.Post@HP.Com</vt:lpwstr>
      </vt:variant>
      <vt:variant>
        <vt:lpwstr/>
      </vt:variant>
      <vt:variant>
        <vt:i4>6225972</vt:i4>
      </vt:variant>
      <vt:variant>
        <vt:i4>3</vt:i4>
      </vt:variant>
      <vt:variant>
        <vt:i4>0</vt:i4>
      </vt:variant>
      <vt:variant>
        <vt:i4>5</vt:i4>
      </vt:variant>
      <vt:variant>
        <vt:lpwstr>mailto:Richard.Cote@HP.Com</vt:lpwstr>
      </vt:variant>
      <vt:variant>
        <vt:lpwstr/>
      </vt:variant>
      <vt:variant>
        <vt:i4>7995414</vt:i4>
      </vt:variant>
      <vt:variant>
        <vt:i4>0</vt:i4>
      </vt:variant>
      <vt:variant>
        <vt:i4>0</vt:i4>
      </vt:variant>
      <vt:variant>
        <vt:i4>5</vt:i4>
      </vt:variant>
      <vt:variant>
        <vt:lpwstr>mailto:amanda.baldwin@hp.com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Omega Customer Request Form</dc:title>
  <dc:subject/>
  <dc:creator>gelinas</dc:creator>
  <cp:keywords/>
  <cp:lastModifiedBy>Dzwonkiewicz, Zackery</cp:lastModifiedBy>
  <cp:revision>2</cp:revision>
  <cp:lastPrinted>2009-08-20T22:42:00Z</cp:lastPrinted>
  <dcterms:created xsi:type="dcterms:W3CDTF">2015-02-02T17:26:00Z</dcterms:created>
  <dcterms:modified xsi:type="dcterms:W3CDTF">2015-02-02T17:26:00Z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TC010515331033</vt:lpwstr>
  </property>
</Properties>
</file>